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AADD" w14:textId="77777777" w:rsidR="007C22B6" w:rsidRDefault="00E262BA">
      <w:pPr>
        <w:rPr>
          <w:sz w:val="32"/>
          <w:szCs w:val="32"/>
        </w:rPr>
      </w:pPr>
      <w:r>
        <w:rPr>
          <w:sz w:val="32"/>
          <w:szCs w:val="32"/>
        </w:rPr>
        <w:t>Ben SD1B</w:t>
      </w:r>
    </w:p>
    <w:p w14:paraId="5FD9AADE" w14:textId="77777777" w:rsidR="007C22B6" w:rsidRDefault="00E262BA">
      <w:pPr>
        <w:rPr>
          <w:sz w:val="40"/>
          <w:szCs w:val="40"/>
        </w:rPr>
      </w:pPr>
      <w:r>
        <w:rPr>
          <w:sz w:val="40"/>
          <w:szCs w:val="40"/>
        </w:rPr>
        <w:t>Onderzoek Museum Online</w:t>
      </w:r>
    </w:p>
    <w:p w14:paraId="5FD9AADF" w14:textId="77777777" w:rsidR="007C22B6" w:rsidRDefault="00E262BA">
      <w:pPr>
        <w:rPr>
          <w:b/>
          <w:bCs/>
          <w:sz w:val="36"/>
          <w:szCs w:val="36"/>
        </w:rPr>
      </w:pPr>
      <w:r>
        <w:rPr>
          <w:b/>
          <w:bCs/>
          <w:sz w:val="36"/>
          <w:szCs w:val="36"/>
        </w:rPr>
        <w:t>Soorten museum websites</w:t>
      </w:r>
    </w:p>
    <w:p w14:paraId="5FD9AAE0" w14:textId="77777777" w:rsidR="007C22B6" w:rsidRDefault="00E262BA">
      <w:pPr>
        <w:rPr>
          <w:b/>
          <w:bCs/>
          <w:sz w:val="32"/>
          <w:szCs w:val="32"/>
        </w:rPr>
      </w:pPr>
      <w:r>
        <w:rPr>
          <w:b/>
          <w:bCs/>
          <w:sz w:val="32"/>
          <w:szCs w:val="32"/>
        </w:rPr>
        <w:t>Nemo</w:t>
      </w:r>
    </w:p>
    <w:p w14:paraId="5FD9AAE1" w14:textId="77777777" w:rsidR="007C22B6" w:rsidRDefault="00E262BA">
      <w:pPr>
        <w:rPr>
          <w:sz w:val="28"/>
          <w:szCs w:val="28"/>
        </w:rPr>
      </w:pPr>
      <w:r>
        <w:rPr>
          <w:sz w:val="28"/>
          <w:szCs w:val="28"/>
        </w:rPr>
        <w:t xml:space="preserve">De website van NEMO is vrij overzichtelijk, omdat ze alles verdeelt hebben over wat er te doen is, en hebben ze er foto bij hebben gezet, en wanneer je op de foto’s klikt </w:t>
      </w:r>
      <w:r>
        <w:rPr>
          <w:sz w:val="28"/>
          <w:szCs w:val="28"/>
        </w:rPr>
        <w:t>krijg je een beschrijving over waar en hoe de apparaten bij de tentoonstellingen werken. Ook staat het er per verdieping bij wat ze op die verdiepingen hebben, wat je ermee kan doen. En als je vervolgens op een van de onderwerpen klikt krijg je een iets ui</w:t>
      </w:r>
      <w:r>
        <w:rPr>
          <w:sz w:val="28"/>
          <w:szCs w:val="28"/>
        </w:rPr>
        <w:t xml:space="preserve">tgebreide uitleg over wat er gebeurt bij de activiteit en onderin staat er een paar onderwerpen voor meer informatie. Wat ook opvallend is dat de meest voorkomende kleuren groen en zwart zijn, en dat komt waarschijnlijk omdat de NEMO boot groen is. Wat ik </w:t>
      </w:r>
      <w:r>
        <w:rPr>
          <w:sz w:val="28"/>
          <w:szCs w:val="28"/>
        </w:rPr>
        <w:t>zelf leuk vindt is dat het museum in een vorm van een boot is, en dat je er allerlei proefjes kan gaan doen, en er tegelijk een paar dingen van leert.</w:t>
      </w:r>
    </w:p>
    <w:p w14:paraId="5FD9AAE2" w14:textId="77777777" w:rsidR="007C22B6" w:rsidRDefault="007C22B6">
      <w:pPr>
        <w:rPr>
          <w:sz w:val="28"/>
          <w:szCs w:val="28"/>
        </w:rPr>
      </w:pPr>
    </w:p>
    <w:p w14:paraId="5FD9AAE3" w14:textId="77777777" w:rsidR="007C22B6" w:rsidRDefault="00E262BA">
      <w:pPr>
        <w:rPr>
          <w:b/>
          <w:bCs/>
          <w:sz w:val="28"/>
          <w:szCs w:val="28"/>
        </w:rPr>
      </w:pPr>
      <w:r>
        <w:rPr>
          <w:b/>
          <w:bCs/>
          <w:sz w:val="28"/>
          <w:szCs w:val="28"/>
        </w:rPr>
        <w:t>Het Stedelijk Museum</w:t>
      </w:r>
    </w:p>
    <w:p w14:paraId="5FD9AAE4" w14:textId="77777777" w:rsidR="007C22B6" w:rsidRDefault="00E262BA">
      <w:pPr>
        <w:rPr>
          <w:sz w:val="28"/>
          <w:szCs w:val="28"/>
        </w:rPr>
      </w:pPr>
      <w:r>
        <w:rPr>
          <w:sz w:val="28"/>
          <w:szCs w:val="28"/>
        </w:rPr>
        <w:t>De website van het Stedelijk Museum vind ik een beetje chaotisch, omdat het voor mi</w:t>
      </w:r>
      <w:r>
        <w:rPr>
          <w:sz w:val="28"/>
          <w:szCs w:val="28"/>
        </w:rPr>
        <w:t xml:space="preserve">j op het eerste gezicht een beetje chaotisch eruitziet voor mij, omdat er grote letters over het de hele pagina staat, dat ik niet zo prettig vind. De link tickets te boeken wordt een felle kleur gebruikt om het op te laten vallen. Wanneer je op de meeste </w:t>
      </w:r>
      <w:r>
        <w:rPr>
          <w:sz w:val="28"/>
          <w:szCs w:val="28"/>
        </w:rPr>
        <w:t>links klikt wordt de link grijs, behalve bij de menuknop, want daar krijg je een menu met alle benodigde informatie voor als het museum wilt bezoeken wat best wel fijn is, omdat het best wel uitgebreid is met veel informatie. Onderaan de pagina zijn er nog</w:t>
      </w:r>
      <w:r>
        <w:rPr>
          <w:sz w:val="28"/>
          <w:szCs w:val="28"/>
        </w:rPr>
        <w:t xml:space="preserve"> meer links die je doorverwijzen als je met de pers komt, of dat je naar de vacatures verwijst. Wat ik wel jammer vind, is wanneer je op een van de tentoonstellingen klikt dat je soms het plaatje niet meer zie vanwege copyright. Ze hebben er wel voor gezor</w:t>
      </w:r>
      <w:r>
        <w:rPr>
          <w:sz w:val="28"/>
          <w:szCs w:val="28"/>
        </w:rPr>
        <w:t>gd voor als daar meer informatie over hebt, dat je een e-mail naar hen toe kan sturen met de e-mailadres dat onder dat bericht staat. Wel hebben ze ervoor gezorgd voor wanneer een tekst te lang is dat het verschuift over het scherm, zodat je alsnog de hele</w:t>
      </w:r>
      <w:r>
        <w:rPr>
          <w:sz w:val="28"/>
          <w:szCs w:val="28"/>
        </w:rPr>
        <w:t xml:space="preserve"> tekst kan lezen, maar helaas kan dat soms te snel gaan.</w:t>
      </w:r>
    </w:p>
    <w:p w14:paraId="5FD9AAE5" w14:textId="77777777" w:rsidR="007C22B6" w:rsidRDefault="007C22B6">
      <w:pPr>
        <w:rPr>
          <w:sz w:val="28"/>
          <w:szCs w:val="28"/>
        </w:rPr>
      </w:pPr>
    </w:p>
    <w:p w14:paraId="5FD9AAE6" w14:textId="77777777" w:rsidR="007C22B6" w:rsidRDefault="007C22B6">
      <w:pPr>
        <w:rPr>
          <w:sz w:val="28"/>
          <w:szCs w:val="28"/>
        </w:rPr>
      </w:pPr>
    </w:p>
    <w:p w14:paraId="5FD9AAE7" w14:textId="77777777" w:rsidR="007C22B6" w:rsidRDefault="00E262BA">
      <w:pPr>
        <w:rPr>
          <w:b/>
          <w:bCs/>
          <w:sz w:val="36"/>
          <w:szCs w:val="36"/>
        </w:rPr>
      </w:pPr>
      <w:r>
        <w:rPr>
          <w:b/>
          <w:bCs/>
          <w:sz w:val="36"/>
          <w:szCs w:val="36"/>
        </w:rPr>
        <w:t>Tropenmuseum</w:t>
      </w:r>
    </w:p>
    <w:p w14:paraId="5FD9AAE8" w14:textId="77777777" w:rsidR="007C22B6" w:rsidRDefault="00E262BA">
      <w:r>
        <w:rPr>
          <w:sz w:val="32"/>
          <w:szCs w:val="32"/>
        </w:rPr>
        <w:t>De website van het tropenmuseum is vrij overzichtelijk over wat er op de agenda staat, en wat voor special event er aankomen. De meeste plaatjes vind ik op het eerste zicht niet overee</w:t>
      </w:r>
      <w:r>
        <w:rPr>
          <w:sz w:val="32"/>
          <w:szCs w:val="32"/>
        </w:rPr>
        <w:t>n met wat hun doel is met het verhaal tot wanneer ik het lees, want dan pas krijg ik een beetje een idee wat het verhaal is achter de foto, maar de steekwoorden maken het een stuk duidelijker, ook al krijg ik niet een strak beeld over wat mij wel een beetj</w:t>
      </w:r>
      <w:r>
        <w:rPr>
          <w:sz w:val="32"/>
          <w:szCs w:val="32"/>
        </w:rPr>
        <w:t xml:space="preserve">e nieuwsgierig maakt. Wat mij ook opvalt is dat ze bij de special event te tickets bovenin de pagina hebben gezet, zodat je ze direct in je winkelmandje kan zetten en ook dat een </w:t>
      </w:r>
      <w:proofErr w:type="spellStart"/>
      <w:r>
        <w:rPr>
          <w:sz w:val="32"/>
          <w:szCs w:val="32"/>
        </w:rPr>
        <w:t>collab</w:t>
      </w:r>
      <w:proofErr w:type="spellEnd"/>
      <w:r>
        <w:rPr>
          <w:sz w:val="32"/>
          <w:szCs w:val="32"/>
        </w:rPr>
        <w:t xml:space="preserve"> hebben gedaan met anderen om zo nog meer mensen naar hun toe te trekke</w:t>
      </w:r>
      <w:r>
        <w:rPr>
          <w:sz w:val="32"/>
          <w:szCs w:val="32"/>
        </w:rPr>
        <w:t xml:space="preserve">n . Wat ook opvallend is voor mij is dat ze de special </w:t>
      </w:r>
      <w:proofErr w:type="spellStart"/>
      <w:r>
        <w:rPr>
          <w:sz w:val="32"/>
          <w:szCs w:val="32"/>
        </w:rPr>
        <w:t>guests</w:t>
      </w:r>
      <w:proofErr w:type="spellEnd"/>
      <w:r>
        <w:rPr>
          <w:sz w:val="32"/>
          <w:szCs w:val="32"/>
        </w:rPr>
        <w:t xml:space="preserve"> </w:t>
      </w:r>
      <w:proofErr w:type="spellStart"/>
      <w:r>
        <w:rPr>
          <w:sz w:val="32"/>
          <w:szCs w:val="32"/>
        </w:rPr>
        <w:t>highlighten</w:t>
      </w:r>
      <w:proofErr w:type="spellEnd"/>
      <w:r>
        <w:rPr>
          <w:sz w:val="32"/>
          <w:szCs w:val="32"/>
        </w:rPr>
        <w:t>, en het programma tijden heeft over wanneer je wat kan verwachten. Wat mij aantrekt is dat ze ook verrassingen hebben tijdens de special events en foto’s hebben van ingepakte verrass</w:t>
      </w:r>
      <w:r>
        <w:rPr>
          <w:sz w:val="32"/>
          <w:szCs w:val="32"/>
        </w:rPr>
        <w:t>ingen, waardoor je graag wilt lezen wat daarvoor de reden is.</w:t>
      </w:r>
    </w:p>
    <w:sectPr w:rsidR="007C22B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AAE1" w14:textId="77777777" w:rsidR="00000000" w:rsidRDefault="00E262BA">
      <w:pPr>
        <w:spacing w:after="0" w:line="240" w:lineRule="auto"/>
      </w:pPr>
      <w:r>
        <w:separator/>
      </w:r>
    </w:p>
  </w:endnote>
  <w:endnote w:type="continuationSeparator" w:id="0">
    <w:p w14:paraId="5FD9AAE3" w14:textId="77777777" w:rsidR="00000000" w:rsidRDefault="00E26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AADD" w14:textId="77777777" w:rsidR="00000000" w:rsidRDefault="00E262BA">
      <w:pPr>
        <w:spacing w:after="0" w:line="240" w:lineRule="auto"/>
      </w:pPr>
      <w:r>
        <w:rPr>
          <w:color w:val="000000"/>
        </w:rPr>
        <w:separator/>
      </w:r>
    </w:p>
  </w:footnote>
  <w:footnote w:type="continuationSeparator" w:id="0">
    <w:p w14:paraId="5FD9AADF" w14:textId="77777777" w:rsidR="00000000" w:rsidRDefault="00E26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C22B6"/>
    <w:rsid w:val="007C22B6"/>
    <w:rsid w:val="00E262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AADD"/>
  <w15:docId w15:val="{B79D0A11-E017-4C93-BC4C-A829B762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2633</Characters>
  <Application>Microsoft Office Word</Application>
  <DocSecurity>0</DocSecurity>
  <Lines>21</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Lassina Diaby</dc:creator>
  <dc:description/>
  <cp:lastModifiedBy>Ben Lassina Diaby</cp:lastModifiedBy>
  <cp:revision>2</cp:revision>
  <dcterms:created xsi:type="dcterms:W3CDTF">2022-11-25T16:53:00Z</dcterms:created>
  <dcterms:modified xsi:type="dcterms:W3CDTF">2022-11-25T16:53:00Z</dcterms:modified>
</cp:coreProperties>
</file>